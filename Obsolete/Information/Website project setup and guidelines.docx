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3580A3" w14:textId="77777777" w:rsidR="00A83AAB" w:rsidRDefault="00AE5E89" w:rsidP="00E353C3">
      <w:pPr>
        <w:pStyle w:val="Heading1"/>
      </w:pPr>
      <w:r>
        <w:t xml:space="preserve">IT141 </w:t>
      </w:r>
      <w:r w:rsidR="00B10399">
        <w:t>Website Project setup and guidelines</w:t>
      </w:r>
    </w:p>
    <w:p w14:paraId="4194B033" w14:textId="77777777" w:rsidR="00694CFD" w:rsidRDefault="00694CFD" w:rsidP="00694CFD">
      <w:pPr>
        <w:pStyle w:val="Heading2"/>
      </w:pPr>
      <w:r>
        <w:t>Where to put the project files</w:t>
      </w:r>
    </w:p>
    <w:p w14:paraId="00387D35" w14:textId="77777777" w:rsidR="00694CFD" w:rsidRPr="00694CFD" w:rsidRDefault="00694CFD" w:rsidP="00694CFD">
      <w:r>
        <w:t>If possible, keep your main files on OneDrive (or similar) where you can work on them and access them anywhere. Do not keep your main/only copy on a USB drive!</w:t>
      </w:r>
    </w:p>
    <w:p w14:paraId="12280438" w14:textId="77777777" w:rsidR="00B10399" w:rsidRDefault="00B10399" w:rsidP="00B10399">
      <w:pPr>
        <w:pStyle w:val="Heading2"/>
      </w:pPr>
      <w:r>
        <w:t>File/folder structure</w:t>
      </w:r>
    </w:p>
    <w:p w14:paraId="24368109" w14:textId="29FBA047" w:rsidR="00B10399" w:rsidRDefault="00591CD4" w:rsidP="00B10399">
      <w:r>
        <w:t>yourprojectname</w:t>
      </w:r>
      <w:r w:rsidR="001751F4">
        <w:t xml:space="preserve"> (main project folder)</w:t>
      </w:r>
      <w:r w:rsidR="00B10399">
        <w:br/>
      </w:r>
      <w:r w:rsidR="00B10399">
        <w:tab/>
      </w:r>
      <w:r w:rsidR="001751F4">
        <w:t xml:space="preserve">- </w:t>
      </w:r>
      <w:r w:rsidR="00B10399">
        <w:t>css</w:t>
      </w:r>
      <w:r w:rsidR="001751F4">
        <w:t xml:space="preserve"> (subfolder for css file(s))</w:t>
      </w:r>
      <w:r w:rsidR="00B10399">
        <w:br/>
      </w:r>
      <w:r w:rsidR="00B10399">
        <w:tab/>
      </w:r>
      <w:r w:rsidR="001751F4">
        <w:t xml:space="preserve">- </w:t>
      </w:r>
      <w:r w:rsidR="00B10399">
        <w:t>images</w:t>
      </w:r>
      <w:r w:rsidR="001751F4">
        <w:t xml:space="preserve"> (subfolder for images)</w:t>
      </w:r>
      <w:r w:rsidR="00B10399">
        <w:br/>
      </w:r>
      <w:r w:rsidR="00B10399">
        <w:tab/>
      </w:r>
      <w:r w:rsidR="001751F4">
        <w:t xml:space="preserve">- </w:t>
      </w:r>
      <w:r w:rsidR="00B10399">
        <w:t>js</w:t>
      </w:r>
      <w:r w:rsidR="001751F4">
        <w:t xml:space="preserve"> (subfolder for JavaScript files)</w:t>
      </w:r>
      <w:r w:rsidR="00B10399">
        <w:br/>
      </w:r>
      <w:r w:rsidR="00B10399">
        <w:tab/>
      </w:r>
      <w:r w:rsidR="001751F4">
        <w:t>- media (subfolder for video and sound files)</w:t>
      </w:r>
      <w:r w:rsidR="00AC53DC">
        <w:br/>
        <w:t xml:space="preserve">              about-us.html</w:t>
      </w:r>
      <w:r w:rsidR="001751F4">
        <w:br/>
      </w:r>
      <w:r w:rsidR="001751F4">
        <w:tab/>
        <w:t>index.html</w:t>
      </w:r>
      <w:r w:rsidR="00AC53DC">
        <w:br/>
        <w:t xml:space="preserve">              </w:t>
      </w:r>
      <w:r w:rsidR="00BB262C">
        <w:t>(and other html files…)</w:t>
      </w:r>
    </w:p>
    <w:p w14:paraId="5A00E9F3" w14:textId="77777777" w:rsidR="00B10399" w:rsidRDefault="00B10399" w:rsidP="00B10399">
      <w:r>
        <w:t xml:space="preserve">All </w:t>
      </w:r>
      <w:r w:rsidR="00BB262C">
        <w:t xml:space="preserve">folder and file </w:t>
      </w:r>
      <w:r>
        <w:t>names</w:t>
      </w:r>
      <w:r w:rsidR="00BB262C">
        <w:t xml:space="preserve"> should be</w:t>
      </w:r>
      <w:r>
        <w:t xml:space="preserve"> lowercase</w:t>
      </w:r>
    </w:p>
    <w:p w14:paraId="701BFDB8" w14:textId="77777777" w:rsidR="00B10399" w:rsidRDefault="00B10399" w:rsidP="00B10399">
      <w:r>
        <w:t>No spaces</w:t>
      </w:r>
      <w:r w:rsidR="00BB262C">
        <w:t xml:space="preserve"> in folder and file names</w:t>
      </w:r>
      <w:r w:rsidR="00622A8B">
        <w:t xml:space="preserve"> (use dashes or underscores – be consistent)</w:t>
      </w:r>
    </w:p>
    <w:p w14:paraId="7CE17201" w14:textId="77777777" w:rsidR="00B10399" w:rsidRDefault="00B10399" w:rsidP="00B10399">
      <w:r>
        <w:t xml:space="preserve">Use .html </w:t>
      </w:r>
      <w:r w:rsidR="00BB262C">
        <w:t xml:space="preserve">file </w:t>
      </w:r>
      <w:r>
        <w:t>extension (not .HTM)</w:t>
      </w:r>
    </w:p>
    <w:p w14:paraId="6FDF7B6F" w14:textId="4B98B4DE" w:rsidR="00B10399" w:rsidRDefault="00BB262C" w:rsidP="00B10399">
      <w:r>
        <w:t>The main</w:t>
      </w:r>
      <w:r w:rsidR="00B10399">
        <w:t xml:space="preserve"> file</w:t>
      </w:r>
      <w:r>
        <w:t xml:space="preserve"> (home page)</w:t>
      </w:r>
      <w:r w:rsidR="00B10399">
        <w:t xml:space="preserve"> </w:t>
      </w:r>
      <w:r w:rsidR="006E462E">
        <w:t>is named</w:t>
      </w:r>
      <w:r w:rsidR="00B10399">
        <w:t xml:space="preserve"> index.html</w:t>
      </w:r>
      <w:r>
        <w:t xml:space="preserve"> (not home.html, </w:t>
      </w:r>
      <w:r w:rsidR="006E462E">
        <w:t>home-page</w:t>
      </w:r>
      <w:r>
        <w:t>.html, etc.)</w:t>
      </w:r>
    </w:p>
    <w:p w14:paraId="6B8F40E4" w14:textId="77777777" w:rsidR="00B10399" w:rsidRDefault="000A7973" w:rsidP="00B10399">
      <w:r>
        <w:t>H</w:t>
      </w:r>
      <w:r w:rsidR="00B10399">
        <w:t xml:space="preserve">ref and src </w:t>
      </w:r>
      <w:r>
        <w:t>file paths</w:t>
      </w:r>
      <w:r w:rsidR="00B10399">
        <w:t xml:space="preserve"> use / (Unix), not \ (Windows)</w:t>
      </w:r>
      <w:r>
        <w:t xml:space="preserve"> – e.g., src=”images/miles-davis.jpg”</w:t>
      </w:r>
      <w:r w:rsidR="007C184F">
        <w:t xml:space="preserve"> (not images\miles-davis.jpg – this won’t work on the internet!)</w:t>
      </w:r>
    </w:p>
    <w:p w14:paraId="71B9567F" w14:textId="77777777" w:rsidR="00694CFD" w:rsidRDefault="00694CFD" w:rsidP="00B10399">
      <w:r>
        <w:t>Remember that because the css file(s)</w:t>
      </w:r>
      <w:r w:rsidR="00F154DE">
        <w:t xml:space="preserve"> are</w:t>
      </w:r>
      <w:r>
        <w:t xml:space="preserve"> in a subfolder </w:t>
      </w:r>
      <w:r w:rsidR="00F154DE">
        <w:t>you</w:t>
      </w:r>
      <w:r>
        <w:t xml:space="preserve"> need to include the subfolder in the path to the css file(s): &lt;link rel=“stylesheet” href=“css/stylesheet.css”&gt;</w:t>
      </w:r>
    </w:p>
    <w:p w14:paraId="6E384716" w14:textId="77777777" w:rsidR="00B10399" w:rsidRDefault="00B10399" w:rsidP="00B10399">
      <w:pPr>
        <w:pStyle w:val="Heading2"/>
      </w:pPr>
      <w:r>
        <w:t>CSS</w:t>
      </w:r>
    </w:p>
    <w:p w14:paraId="000C0810" w14:textId="77777777" w:rsidR="00B10399" w:rsidRDefault="00B10399" w:rsidP="00B10399">
      <w:r>
        <w:t>Use one CSS file for all HTML files (not one</w:t>
      </w:r>
      <w:r w:rsidR="00622A8B">
        <w:t xml:space="preserve"> CSS file</w:t>
      </w:r>
      <w:r>
        <w:t xml:space="preserve"> per </w:t>
      </w:r>
      <w:r w:rsidR="00622A8B">
        <w:t xml:space="preserve">HTML </w:t>
      </w:r>
      <w:r>
        <w:t>file – avoid duplication).</w:t>
      </w:r>
    </w:p>
    <w:p w14:paraId="689E0508" w14:textId="77777777" w:rsidR="00B10399" w:rsidRDefault="00B10399" w:rsidP="00B10399">
      <w:r>
        <w:t>Structure the CSS file internally in sections (Reset, Layout, Typography</w:t>
      </w:r>
      <w:r w:rsidR="008B7CCA">
        <w:t>, Colour Scheme</w:t>
      </w:r>
      <w:r>
        <w:t>…).</w:t>
      </w:r>
    </w:p>
    <w:p w14:paraId="1133FF18" w14:textId="77777777" w:rsidR="00B10399" w:rsidRDefault="00B10399" w:rsidP="00B10399">
      <w:pPr>
        <w:pStyle w:val="Heading2"/>
      </w:pPr>
      <w:r>
        <w:t>Backups and version control</w:t>
      </w:r>
    </w:p>
    <w:p w14:paraId="12CDEE26" w14:textId="77777777" w:rsidR="00B10399" w:rsidRDefault="00B10399" w:rsidP="00B10399">
      <w:r>
        <w:t>Make snapshots when you get a feature d</w:t>
      </w:r>
      <w:r w:rsidR="008B7CCA">
        <w:t>one. Name it with date and time (e.g., “</w:t>
      </w:r>
      <w:r w:rsidR="00984563">
        <w:t>IT141 Website</w:t>
      </w:r>
      <w:r w:rsidR="008B7CCA">
        <w:t xml:space="preserve"> 201</w:t>
      </w:r>
      <w:r w:rsidR="00984563">
        <w:t>7</w:t>
      </w:r>
      <w:r w:rsidR="008B7CCA">
        <w:t>-</w:t>
      </w:r>
      <w:r w:rsidR="00984563">
        <w:t>10</w:t>
      </w:r>
      <w:r w:rsidR="008B7CCA">
        <w:t>-28 10:00”)</w:t>
      </w:r>
    </w:p>
    <w:p w14:paraId="0135E4A7" w14:textId="77777777" w:rsidR="00B10399" w:rsidRDefault="00B10399" w:rsidP="00B10399">
      <w:r>
        <w:t>Make sure you have automated backups, offsite if possible.</w:t>
      </w:r>
    </w:p>
    <w:p w14:paraId="0B917AAA" w14:textId="77777777" w:rsidR="00B10399" w:rsidRDefault="00B10399" w:rsidP="00B10399">
      <w:pPr>
        <w:pStyle w:val="Heading2"/>
      </w:pPr>
      <w:r>
        <w:lastRenderedPageBreak/>
        <w:t>Development tips</w:t>
      </w:r>
    </w:p>
    <w:p w14:paraId="671B94BD" w14:textId="77777777" w:rsidR="00B10399" w:rsidRDefault="00B10399" w:rsidP="00B10399">
      <w:r>
        <w:t>Use your timeline! You worked out how long things would take, so use it to plan your development.</w:t>
      </w:r>
    </w:p>
    <w:p w14:paraId="2825F8DB" w14:textId="77777777" w:rsidR="00B10399" w:rsidRDefault="00B10399" w:rsidP="00B10399">
      <w:r>
        <w:t>Start with one page (home or a content page, depending on which one is “typical” for your website). Get its HTML structure and core CSS right. Then duplicate the HTML file to use as a template for other pages.</w:t>
      </w:r>
    </w:p>
    <w:p w14:paraId="53C8B1CA" w14:textId="77777777" w:rsidR="00AE5E89" w:rsidRDefault="00AE5E89" w:rsidP="00B10399">
      <w:r>
        <w:t xml:space="preserve">“Mobile first” – it might be easier to do the narrow screen version first (true for designing pages too) and build </w:t>
      </w:r>
      <w:r w:rsidR="008B7CCA">
        <w:t>out from there. Content is king – design around your content (amount of text, number &amp; size of images/videos).</w:t>
      </w:r>
    </w:p>
    <w:p w14:paraId="5559701E" w14:textId="77777777" w:rsidR="00AE5E89" w:rsidRDefault="00AE5E89" w:rsidP="00B10399"/>
    <w:p w14:paraId="632F11A7" w14:textId="77777777" w:rsidR="00B10399" w:rsidRPr="00B10399" w:rsidRDefault="00B10399" w:rsidP="00B10399"/>
    <w:p w14:paraId="1FC51CF2" w14:textId="77777777" w:rsidR="00B10399" w:rsidRPr="00B10399" w:rsidRDefault="00B10399" w:rsidP="00B10399"/>
    <w:p w14:paraId="67F42B41" w14:textId="77777777" w:rsidR="00B10399" w:rsidRPr="00B10399" w:rsidRDefault="00B10399" w:rsidP="00B10399"/>
    <w:sectPr w:rsidR="00B10399" w:rsidRPr="00B103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0399"/>
    <w:rsid w:val="00044D3D"/>
    <w:rsid w:val="000A7973"/>
    <w:rsid w:val="00132BCB"/>
    <w:rsid w:val="001751F4"/>
    <w:rsid w:val="00403048"/>
    <w:rsid w:val="004A3A6D"/>
    <w:rsid w:val="00591810"/>
    <w:rsid w:val="00591CD4"/>
    <w:rsid w:val="005B08EF"/>
    <w:rsid w:val="005C301D"/>
    <w:rsid w:val="00622A8B"/>
    <w:rsid w:val="0062349E"/>
    <w:rsid w:val="00653E80"/>
    <w:rsid w:val="00694CFD"/>
    <w:rsid w:val="006A7B38"/>
    <w:rsid w:val="006E462E"/>
    <w:rsid w:val="00707548"/>
    <w:rsid w:val="007A34ED"/>
    <w:rsid w:val="007C184F"/>
    <w:rsid w:val="008B7CCA"/>
    <w:rsid w:val="00944067"/>
    <w:rsid w:val="00984563"/>
    <w:rsid w:val="009A6673"/>
    <w:rsid w:val="00A83AAB"/>
    <w:rsid w:val="00AC53DC"/>
    <w:rsid w:val="00AE5E89"/>
    <w:rsid w:val="00B10399"/>
    <w:rsid w:val="00B42A5F"/>
    <w:rsid w:val="00BB262C"/>
    <w:rsid w:val="00C4405F"/>
    <w:rsid w:val="00C94FB3"/>
    <w:rsid w:val="00D4302E"/>
    <w:rsid w:val="00DD0001"/>
    <w:rsid w:val="00E011A3"/>
    <w:rsid w:val="00E353C3"/>
    <w:rsid w:val="00E51C41"/>
    <w:rsid w:val="00F154DE"/>
    <w:rsid w:val="00F25383"/>
    <w:rsid w:val="00F40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2298E9"/>
  <w15:chartTrackingRefBased/>
  <w15:docId w15:val="{F788A05F-43D0-446F-BC06-3B4CCA44E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NZ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302E"/>
    <w:pPr>
      <w:spacing w:after="24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44067"/>
    <w:pPr>
      <w:keepNext/>
      <w:keepLines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302E"/>
    <w:pPr>
      <w:keepNext/>
      <w:keepLines/>
      <w:spacing w:before="48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4302E"/>
    <w:pPr>
      <w:keepNext/>
      <w:keepLines/>
      <w:spacing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406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7B3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7B38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D4302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62349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2349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2349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2349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2349E"/>
    <w:rPr>
      <w:b/>
      <w:bCs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D4302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B103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artlettc\Documents\Custom%20Office%20Templates\Chris's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Chris's Template.dotx</Template>
  <TotalTime>2</TotalTime>
  <Pages>2</Pages>
  <Words>304</Words>
  <Characters>1734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Christchurch Polytechnic Institute of Technology</Company>
  <LinksUpToDate>false</LinksUpToDate>
  <CharactersWithSpaces>2034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Bartlett</dc:creator>
  <cp:keywords/>
  <dc:description/>
  <cp:lastModifiedBy>Christopher Bartlett</cp:lastModifiedBy>
  <cp:revision>4</cp:revision>
  <cp:lastPrinted>2016-02-21T23:56:00Z</cp:lastPrinted>
  <dcterms:created xsi:type="dcterms:W3CDTF">2019-05-22T19:51:00Z</dcterms:created>
  <dcterms:modified xsi:type="dcterms:W3CDTF">2021-06-01T23:15:00Z</dcterms:modified>
</cp:coreProperties>
</file>